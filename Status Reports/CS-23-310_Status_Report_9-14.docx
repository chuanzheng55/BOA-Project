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FE07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72FD15FA" w14:textId="77777777" w:rsidR="00CE428E" w:rsidRPr="008F4D0B" w:rsidRDefault="009252E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Tyler Benson</w:t>
      </w:r>
    </w:p>
    <w:p w14:paraId="724103F0" w14:textId="77777777" w:rsidR="008F4D0B" w:rsidRDefault="009252E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Jacob Willard</w:t>
      </w:r>
    </w:p>
    <w:p w14:paraId="43411296" w14:textId="77777777" w:rsidR="009252EB" w:rsidRDefault="009252E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Gary Preston</w:t>
      </w:r>
    </w:p>
    <w:p w14:paraId="3272DCD5" w14:textId="77777777" w:rsidR="009252EB" w:rsidRPr="008F4D0B" w:rsidRDefault="009252E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Chuan</w:t>
      </w:r>
      <w:proofErr w:type="spellEnd"/>
      <w:r>
        <w:rPr>
          <w:rFonts w:ascii="Helvetica" w:hAnsi="Helvetica" w:cs="Helvetica"/>
          <w:i/>
          <w:color w:val="000000"/>
        </w:rPr>
        <w:t xml:space="preserve"> Zheng</w:t>
      </w:r>
    </w:p>
    <w:p w14:paraId="7B8EB722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2D1498C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0A36B749" w14:textId="77777777" w:rsidR="00CE428E" w:rsidRDefault="009252E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Meeting with USAA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All team members</w:t>
      </w:r>
    </w:p>
    <w:p w14:paraId="70221195" w14:textId="77777777" w:rsidR="008F4D0B" w:rsidRPr="008F4D0B" w:rsidRDefault="009252EB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Created first status report</w:t>
      </w:r>
      <w:r w:rsid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Jacob Willard</w:t>
      </w:r>
    </w:p>
    <w:p w14:paraId="66096575" w14:textId="77777777" w:rsidR="00CE428E" w:rsidRDefault="00CE428E" w:rsidP="009252E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11861BB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60E2DA28" w14:textId="77777777" w:rsidR="00CE428E" w:rsidRDefault="009252E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Project Proposal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All team members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10/7/2022</w:t>
      </w:r>
    </w:p>
    <w:p w14:paraId="79D808B8" w14:textId="77777777" w:rsidR="009252EB" w:rsidRDefault="009252E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High Level Design/Architecture – All team members – 10/21/022</w:t>
      </w:r>
    </w:p>
    <w:p w14:paraId="6FD37307" w14:textId="77777777" w:rsidR="009252EB" w:rsidRDefault="009252E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Detail Level Design – All team members – 11/18/2022</w:t>
      </w:r>
    </w:p>
    <w:p w14:paraId="1DF0BADF" w14:textId="77777777" w:rsidR="008F4D0B" w:rsidRPr="009252EB" w:rsidRDefault="009252EB" w:rsidP="009252E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Working Prototype</w:t>
      </w:r>
      <w:r w:rsidR="008F4D0B" w:rsidRPr="009252E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All team members</w:t>
      </w:r>
      <w:r w:rsidR="008F4D0B" w:rsidRPr="009252E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12/9/2022</w:t>
      </w:r>
    </w:p>
    <w:p w14:paraId="373DC312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7715D02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3309FCE7" w14:textId="70D25A67" w:rsidR="008F4D0B" w:rsidRPr="009252EB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Problem – </w:t>
      </w:r>
      <w:r w:rsidR="009252EB">
        <w:rPr>
          <w:rFonts w:ascii="Helvetica" w:hAnsi="Helvetica" w:cs="Helvetica"/>
          <w:i/>
          <w:color w:val="000000"/>
        </w:rPr>
        <w:t xml:space="preserve">Need </w:t>
      </w:r>
      <w:r w:rsidR="00CB1961">
        <w:rPr>
          <w:rFonts w:ascii="Helvetica" w:hAnsi="Helvetica" w:cs="Helvetica"/>
          <w:i/>
          <w:color w:val="000000"/>
        </w:rPr>
        <w:t>forms to be signed</w:t>
      </w:r>
      <w:r w:rsidR="009252EB">
        <w:rPr>
          <w:rFonts w:ascii="Helvetica" w:hAnsi="Helvetica" w:cs="Helvetica"/>
          <w:i/>
          <w:color w:val="000000"/>
        </w:rPr>
        <w:t xml:space="preserve"> so we can</w:t>
      </w:r>
      <w:r w:rsidR="00CB1961">
        <w:rPr>
          <w:rFonts w:ascii="Helvetica" w:hAnsi="Helvetica" w:cs="Helvetica"/>
          <w:i/>
          <w:color w:val="000000"/>
        </w:rPr>
        <w:t xml:space="preserve"> </w:t>
      </w:r>
      <w:r w:rsidR="009252EB">
        <w:rPr>
          <w:rFonts w:ascii="Helvetica" w:hAnsi="Helvetica" w:cs="Helvetica"/>
          <w:i/>
          <w:color w:val="000000"/>
        </w:rPr>
        <w:t xml:space="preserve">sign </w:t>
      </w:r>
      <w:r w:rsidR="00CB1961">
        <w:rPr>
          <w:rFonts w:ascii="Helvetica" w:hAnsi="Helvetica" w:cs="Helvetica"/>
          <w:i/>
          <w:color w:val="000000"/>
        </w:rPr>
        <w:t xml:space="preserve">the </w:t>
      </w:r>
      <w:r w:rsidR="009252EB">
        <w:rPr>
          <w:rFonts w:ascii="Helvetica" w:hAnsi="Helvetica" w:cs="Helvetica"/>
          <w:i/>
          <w:color w:val="000000"/>
        </w:rPr>
        <w:t>NDAs</w:t>
      </w:r>
      <w:r w:rsidR="00CB1961">
        <w:rPr>
          <w:rFonts w:ascii="Helvetica" w:hAnsi="Helvetica" w:cs="Helvetica"/>
          <w:i/>
          <w:color w:val="000000"/>
        </w:rPr>
        <w:t xml:space="preserve"> and then schedule our next meeting with USAA.</w:t>
      </w:r>
    </w:p>
    <w:p w14:paraId="21380854" w14:textId="32D19DAC" w:rsidR="009252EB" w:rsidRDefault="009252EB" w:rsidP="009252E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Concern – When will </w:t>
      </w:r>
      <w:r w:rsidR="00CB1961">
        <w:rPr>
          <w:rFonts w:ascii="Helvetica" w:hAnsi="Helvetica" w:cs="Helvetica"/>
          <w:i/>
          <w:color w:val="000000"/>
        </w:rPr>
        <w:t>the forms be signed?</w:t>
      </w:r>
    </w:p>
    <w:p w14:paraId="7DA45342" w14:textId="77777777" w:rsidR="009252EB" w:rsidRDefault="009252EB" w:rsidP="009252E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241AF587" w14:textId="77777777" w:rsidR="009252EB" w:rsidRDefault="009252EB" w:rsidP="009252E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3949FAE9" w14:textId="77777777" w:rsidR="009252EB" w:rsidRPr="009252EB" w:rsidRDefault="009252EB" w:rsidP="009252E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b/>
          <w:bCs/>
          <w:color w:val="000000"/>
          <w:u w:val="single"/>
        </w:rPr>
      </w:pPr>
      <w:r w:rsidRPr="009252EB">
        <w:rPr>
          <w:rFonts w:ascii="Helvetica" w:hAnsi="Helvetica" w:cs="Helvetica"/>
          <w:b/>
          <w:bCs/>
          <w:color w:val="000000"/>
          <w:u w:val="single"/>
        </w:rPr>
        <w:t>Next Goal(s) – Kick-off meeting with USAA and Project Proposal</w:t>
      </w:r>
    </w:p>
    <w:sectPr w:rsidR="009252EB" w:rsidRPr="009252EB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E3DD6" w14:textId="77777777" w:rsidR="00FF6422" w:rsidRDefault="00FF6422" w:rsidP="00110679">
      <w:pPr>
        <w:spacing w:after="0" w:line="240" w:lineRule="auto"/>
      </w:pPr>
      <w:r>
        <w:separator/>
      </w:r>
    </w:p>
  </w:endnote>
  <w:endnote w:type="continuationSeparator" w:id="0">
    <w:p w14:paraId="51286280" w14:textId="77777777" w:rsidR="00FF6422" w:rsidRDefault="00FF6422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CEC0" w14:textId="77777777" w:rsidR="00FF6422" w:rsidRDefault="00FF6422" w:rsidP="00110679">
      <w:pPr>
        <w:spacing w:after="0" w:line="240" w:lineRule="auto"/>
      </w:pPr>
      <w:r>
        <w:separator/>
      </w:r>
    </w:p>
  </w:footnote>
  <w:footnote w:type="continuationSeparator" w:id="0">
    <w:p w14:paraId="2A2387A6" w14:textId="77777777" w:rsidR="00FF6422" w:rsidRDefault="00FF6422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7A8F4" w14:textId="77777777" w:rsidR="00110679" w:rsidRDefault="008F4D0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="009252EB">
      <w:rPr>
        <w:b/>
        <w:sz w:val="32"/>
        <w:szCs w:val="32"/>
      </w:rPr>
      <w:t>-23-310</w:t>
    </w:r>
    <w:r w:rsidR="00110679" w:rsidRPr="00110679">
      <w:rPr>
        <w:b/>
        <w:sz w:val="32"/>
        <w:szCs w:val="32"/>
      </w:rPr>
      <w:t xml:space="preserve"> </w:t>
    </w:r>
    <w:r w:rsidR="009252EB">
      <w:rPr>
        <w:b/>
        <w:sz w:val="32"/>
        <w:szCs w:val="32"/>
      </w:rPr>
      <w:t>–</w:t>
    </w:r>
    <w:r w:rsidR="00110679" w:rsidRPr="00110679">
      <w:rPr>
        <w:b/>
        <w:sz w:val="32"/>
        <w:szCs w:val="32"/>
      </w:rPr>
      <w:t xml:space="preserve"> </w:t>
    </w:r>
    <w:r w:rsidR="009252EB">
      <w:rPr>
        <w:b/>
        <w:sz w:val="32"/>
        <w:szCs w:val="32"/>
      </w:rPr>
      <w:t>Probability-of-a-Major-Incident</w:t>
    </w:r>
  </w:p>
  <w:p w14:paraId="1AC9803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3F47B2B0" w14:textId="77777777" w:rsidR="00110679" w:rsidRPr="008F4D0B" w:rsidRDefault="009252EB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9/14/2022</w:t>
    </w:r>
  </w:p>
  <w:p w14:paraId="3C9EF071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A118C1" wp14:editId="703F8285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A16DB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179934">
    <w:abstractNumId w:val="1"/>
  </w:num>
  <w:num w:numId="2" w16cid:durableId="181563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61"/>
    <w:rsid w:val="001062DD"/>
    <w:rsid w:val="00110679"/>
    <w:rsid w:val="002A7A77"/>
    <w:rsid w:val="003547EF"/>
    <w:rsid w:val="00592AB0"/>
    <w:rsid w:val="00671386"/>
    <w:rsid w:val="00814AEF"/>
    <w:rsid w:val="008F4D0B"/>
    <w:rsid w:val="009252EB"/>
    <w:rsid w:val="00AD3211"/>
    <w:rsid w:val="00B27B80"/>
    <w:rsid w:val="00C17343"/>
    <w:rsid w:val="00C82ACA"/>
    <w:rsid w:val="00CB1961"/>
    <w:rsid w:val="00CD1F18"/>
    <w:rsid w:val="00CE428E"/>
    <w:rsid w:val="00F15F74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ED0DB"/>
  <w15:chartTrackingRefBased/>
  <w15:docId w15:val="{7580705C-0DF6-4D28-8661-9C78D198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wil\Downloads\CS-23-310_Status_Report_9-14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CS-23-310_Status_Report_9-14 (1)</Template>
  <TotalTime>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Willard</dc:creator>
  <cp:keywords/>
  <dc:description/>
  <cp:lastModifiedBy>Jacob Willard</cp:lastModifiedBy>
  <cp:revision>2</cp:revision>
  <dcterms:created xsi:type="dcterms:W3CDTF">2022-09-14T17:50:00Z</dcterms:created>
  <dcterms:modified xsi:type="dcterms:W3CDTF">2022-09-14T17:55:00Z</dcterms:modified>
</cp:coreProperties>
</file>